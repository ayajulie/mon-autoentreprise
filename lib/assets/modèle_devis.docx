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123E" w14:textId="2FBE715D" w:rsidR="00BB398E" w:rsidRPr="00185139" w:rsidRDefault="00C64B14" w:rsidP="00BB398E">
      <w:pPr>
        <w:jc w:val="center"/>
        <w:rPr>
          <w:rFonts w:ascii="Arial" w:hAnsi="Arial" w:cs="Arial"/>
          <w:b/>
          <w:sz w:val="28"/>
          <w:szCs w:val="28"/>
        </w:rPr>
      </w:pPr>
      <w:r w:rsidRPr="00FE6234">
        <w:rPr>
          <w:rFonts w:ascii="Arial" w:hAnsi="Arial" w:cs="Arial"/>
          <w:b/>
          <w:sz w:val="28"/>
          <w:szCs w:val="28"/>
          <w:lang w:val="en-US"/>
        </w:rPr>
        <w:fldChar w:fldCharType="begin"/>
      </w:r>
      <w:r w:rsidRPr="00FE6234">
        <w:rPr>
          <w:rFonts w:ascii="Arial" w:hAnsi="Arial" w:cs="Arial"/>
          <w:b/>
          <w:sz w:val="28"/>
          <w:szCs w:val="28"/>
          <w:lang w:val="en-US"/>
        </w:rPr>
        <w:instrText xml:space="preserve"> MERGEFIELD =</w:instrText>
      </w:r>
      <w:r>
        <w:rPr>
          <w:rFonts w:ascii="Arial" w:hAnsi="Arial" w:cs="Arial"/>
          <w:b/>
          <w:sz w:val="28"/>
          <w:szCs w:val="28"/>
          <w:lang w:val="en-US"/>
        </w:rPr>
        <w:instrText>title</w:instrText>
      </w:r>
      <w:r w:rsidRPr="00FE6234">
        <w:rPr>
          <w:rFonts w:ascii="Arial" w:hAnsi="Arial" w:cs="Arial"/>
          <w:b/>
          <w:sz w:val="28"/>
          <w:szCs w:val="28"/>
          <w:lang w:val="en-US"/>
        </w:rPr>
        <w:instrText xml:space="preserve"> \* MERGEFORMAT </w:instrText>
      </w:r>
      <w:r w:rsidRPr="00FE6234">
        <w:rPr>
          <w:rFonts w:ascii="Arial" w:hAnsi="Arial" w:cs="Arial"/>
          <w:b/>
          <w:sz w:val="28"/>
          <w:szCs w:val="28"/>
          <w:lang w:val="en-US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  <w:lang w:val="en-US"/>
        </w:rPr>
        <w:t>«=title»</w:t>
      </w:r>
      <w:r w:rsidRPr="00FE6234">
        <w:rPr>
          <w:rFonts w:ascii="Arial" w:hAnsi="Arial" w:cs="Arial"/>
          <w:b/>
          <w:sz w:val="28"/>
          <w:szCs w:val="28"/>
        </w:rPr>
        <w:fldChar w:fldCharType="end"/>
      </w:r>
    </w:p>
    <w:p w14:paraId="5C4E859A" w14:textId="3B217291" w:rsidR="00FE6234" w:rsidRPr="00FE6234" w:rsidRDefault="00FE6234" w:rsidP="00FE623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FE6234">
        <w:rPr>
          <w:rFonts w:ascii="Arial" w:hAnsi="Arial" w:cs="Arial"/>
          <w:b/>
          <w:sz w:val="28"/>
          <w:szCs w:val="28"/>
          <w:lang w:val="en-US"/>
        </w:rPr>
        <w:fldChar w:fldCharType="begin"/>
      </w:r>
      <w:r w:rsidRPr="00FE6234">
        <w:rPr>
          <w:rFonts w:ascii="Arial" w:hAnsi="Arial" w:cs="Arial"/>
          <w:b/>
          <w:sz w:val="28"/>
          <w:szCs w:val="28"/>
          <w:lang w:val="en-US"/>
        </w:rPr>
        <w:instrText xml:space="preserve"> MERGEFIELD =person.first_name \* MERGEFORMAT </w:instrText>
      </w:r>
      <w:r w:rsidRPr="00FE6234">
        <w:rPr>
          <w:rFonts w:ascii="Arial" w:hAnsi="Arial" w:cs="Arial"/>
          <w:b/>
          <w:sz w:val="28"/>
          <w:szCs w:val="28"/>
          <w:lang w:val="en-US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  <w:lang w:val="en-US"/>
        </w:rPr>
        <w:t>«=</w:t>
      </w:r>
      <w:r w:rsidR="009A600A">
        <w:rPr>
          <w:rFonts w:ascii="Arial" w:hAnsi="Arial" w:cs="Arial"/>
          <w:b/>
          <w:noProof/>
          <w:sz w:val="28"/>
          <w:szCs w:val="28"/>
          <w:lang w:val="en-US"/>
        </w:rPr>
        <w:t>current_user.</w:t>
      </w:r>
      <w:r>
        <w:rPr>
          <w:rFonts w:ascii="Arial" w:hAnsi="Arial" w:cs="Arial"/>
          <w:b/>
          <w:noProof/>
          <w:sz w:val="28"/>
          <w:szCs w:val="28"/>
          <w:lang w:val="en-US"/>
        </w:rPr>
        <w:t>first_name»</w:t>
      </w:r>
      <w:r w:rsidRPr="00FE6234">
        <w:rPr>
          <w:rFonts w:ascii="Arial" w:hAnsi="Arial" w:cs="Arial"/>
          <w:b/>
          <w:sz w:val="28"/>
          <w:szCs w:val="28"/>
        </w:rPr>
        <w:fldChar w:fldCharType="end"/>
      </w:r>
      <w:r w:rsidRPr="00FE6234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FE6234">
        <w:rPr>
          <w:rFonts w:ascii="Arial" w:hAnsi="Arial" w:cs="Arial"/>
          <w:b/>
          <w:sz w:val="28"/>
          <w:szCs w:val="28"/>
          <w:lang w:val="en-US"/>
        </w:rPr>
        <w:fldChar w:fldCharType="begin"/>
      </w:r>
      <w:r w:rsidRPr="00FE6234">
        <w:rPr>
          <w:rFonts w:ascii="Arial" w:hAnsi="Arial" w:cs="Arial"/>
          <w:b/>
          <w:sz w:val="28"/>
          <w:szCs w:val="28"/>
          <w:lang w:val="en-US"/>
        </w:rPr>
        <w:instrText xml:space="preserve"> MERGEFIELD =person.last_name \* MERGEFORMAT </w:instrText>
      </w:r>
      <w:r w:rsidRPr="00FE6234">
        <w:rPr>
          <w:rFonts w:ascii="Arial" w:hAnsi="Arial" w:cs="Arial"/>
          <w:b/>
          <w:sz w:val="28"/>
          <w:szCs w:val="28"/>
          <w:lang w:val="en-US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  <w:lang w:val="en-US"/>
        </w:rPr>
        <w:t>«=</w:t>
      </w:r>
      <w:r w:rsidR="00D52AE3">
        <w:rPr>
          <w:rFonts w:ascii="Arial" w:hAnsi="Arial" w:cs="Arial"/>
          <w:b/>
          <w:noProof/>
          <w:sz w:val="28"/>
          <w:szCs w:val="28"/>
          <w:lang w:val="en-US"/>
        </w:rPr>
        <w:t>current_user</w:t>
      </w:r>
      <w:r>
        <w:rPr>
          <w:rFonts w:ascii="Arial" w:hAnsi="Arial" w:cs="Arial"/>
          <w:b/>
          <w:noProof/>
          <w:sz w:val="28"/>
          <w:szCs w:val="28"/>
          <w:lang w:val="en-US"/>
        </w:rPr>
        <w:t>.last_name»</w:t>
      </w:r>
      <w:r w:rsidRPr="00FE6234">
        <w:rPr>
          <w:rFonts w:ascii="Arial" w:hAnsi="Arial" w:cs="Arial"/>
          <w:b/>
          <w:sz w:val="28"/>
          <w:szCs w:val="28"/>
        </w:rPr>
        <w:fldChar w:fldCharType="end"/>
      </w:r>
    </w:p>
    <w:p w14:paraId="4B683DCF" w14:textId="1C2B9347" w:rsidR="00FE6234" w:rsidRPr="00FE6234" w:rsidRDefault="00FE6234" w:rsidP="00FE6234">
      <w:pPr>
        <w:pStyle w:val="Sansinterligne"/>
        <w:jc w:val="center"/>
        <w:rPr>
          <w:b/>
          <w:sz w:val="24"/>
          <w:szCs w:val="24"/>
          <w:lang w:val="en-US"/>
        </w:rPr>
      </w:pPr>
      <w:r w:rsidRPr="00FE6234">
        <w:rPr>
          <w:b/>
          <w:sz w:val="24"/>
          <w:szCs w:val="24"/>
          <w:lang w:val="en-US"/>
        </w:rPr>
        <w:fldChar w:fldCharType="begin"/>
      </w:r>
      <w:r w:rsidRPr="00FE6234">
        <w:rPr>
          <w:b/>
          <w:sz w:val="24"/>
          <w:szCs w:val="24"/>
          <w:lang w:val="en-US"/>
        </w:rPr>
        <w:instrText xml:space="preserve"> MERGEFIELD =person.address.street \* MERGEFORMAT </w:instrText>
      </w:r>
      <w:r w:rsidRPr="00FE6234">
        <w:rPr>
          <w:b/>
          <w:sz w:val="24"/>
          <w:szCs w:val="24"/>
          <w:lang w:val="en-US"/>
        </w:rPr>
        <w:fldChar w:fldCharType="separate"/>
      </w:r>
      <w:r>
        <w:rPr>
          <w:b/>
          <w:noProof/>
          <w:sz w:val="24"/>
          <w:szCs w:val="24"/>
          <w:lang w:val="en-US"/>
        </w:rPr>
        <w:t>«=</w:t>
      </w:r>
      <w:r w:rsidR="00A52AAF">
        <w:rPr>
          <w:b/>
          <w:noProof/>
          <w:sz w:val="24"/>
          <w:szCs w:val="24"/>
          <w:lang w:val="en-US"/>
        </w:rPr>
        <w:t>current_user</w:t>
      </w:r>
      <w:r>
        <w:rPr>
          <w:b/>
          <w:noProof/>
          <w:sz w:val="24"/>
          <w:szCs w:val="24"/>
          <w:lang w:val="en-US"/>
        </w:rPr>
        <w:t>.address»</w:t>
      </w:r>
      <w:r w:rsidRPr="00FE6234">
        <w:rPr>
          <w:b/>
          <w:sz w:val="24"/>
          <w:szCs w:val="24"/>
        </w:rPr>
        <w:fldChar w:fldCharType="end"/>
      </w:r>
    </w:p>
    <w:p w14:paraId="7918185F" w14:textId="123C193E" w:rsidR="00BB398E" w:rsidRPr="007055B0" w:rsidRDefault="00FE6234" w:rsidP="00FE6234">
      <w:pPr>
        <w:pStyle w:val="Sansinterligne"/>
        <w:jc w:val="center"/>
        <w:rPr>
          <w:b/>
          <w:sz w:val="24"/>
          <w:szCs w:val="24"/>
        </w:rPr>
      </w:pPr>
      <w:r w:rsidRPr="00FE6234">
        <w:rPr>
          <w:b/>
          <w:sz w:val="24"/>
          <w:szCs w:val="24"/>
        </w:rPr>
        <w:t xml:space="preserve"> </w:t>
      </w:r>
      <w:r w:rsidR="007234BF" w:rsidRPr="00FE6234">
        <w:rPr>
          <w:b/>
          <w:sz w:val="24"/>
          <w:szCs w:val="24"/>
          <w:lang w:val="en-US"/>
        </w:rPr>
        <w:fldChar w:fldCharType="begin"/>
      </w:r>
      <w:r w:rsidR="007234BF">
        <w:rPr>
          <w:b/>
          <w:sz w:val="24"/>
          <w:szCs w:val="24"/>
          <w:lang w:val="en-US"/>
        </w:rPr>
        <w:instrText xml:space="preserve"> MERGEFIELD =person.phone</w:instrText>
      </w:r>
      <w:r w:rsidR="007234BF" w:rsidRPr="00FE6234">
        <w:rPr>
          <w:b/>
          <w:sz w:val="24"/>
          <w:szCs w:val="24"/>
          <w:lang w:val="en-US"/>
        </w:rPr>
        <w:instrText xml:space="preserve"> \* MERGEFORMAT </w:instrText>
      </w:r>
      <w:r w:rsidR="007234BF" w:rsidRPr="00FE6234">
        <w:rPr>
          <w:b/>
          <w:sz w:val="24"/>
          <w:szCs w:val="24"/>
          <w:lang w:val="en-US"/>
        </w:rPr>
        <w:fldChar w:fldCharType="separate"/>
      </w:r>
      <w:r w:rsidR="007234BF">
        <w:rPr>
          <w:b/>
          <w:noProof/>
          <w:sz w:val="24"/>
          <w:szCs w:val="24"/>
          <w:lang w:val="en-US"/>
        </w:rPr>
        <w:t>«=</w:t>
      </w:r>
      <w:r w:rsidR="00594EE7">
        <w:rPr>
          <w:b/>
          <w:noProof/>
          <w:sz w:val="24"/>
          <w:szCs w:val="24"/>
          <w:lang w:val="en-US"/>
        </w:rPr>
        <w:t>current_user</w:t>
      </w:r>
      <w:r w:rsidR="007234BF">
        <w:rPr>
          <w:b/>
          <w:noProof/>
          <w:sz w:val="24"/>
          <w:szCs w:val="24"/>
          <w:lang w:val="en-US"/>
        </w:rPr>
        <w:t>.phone»</w:t>
      </w:r>
      <w:r w:rsidR="007234BF" w:rsidRPr="00FE6234">
        <w:rPr>
          <w:b/>
          <w:sz w:val="24"/>
          <w:szCs w:val="24"/>
        </w:rPr>
        <w:fldChar w:fldCharType="end"/>
      </w:r>
      <w:r w:rsidR="007234BF">
        <w:rPr>
          <w:b/>
          <w:sz w:val="24"/>
          <w:szCs w:val="24"/>
        </w:rPr>
        <w:t>,</w:t>
      </w:r>
    </w:p>
    <w:p w14:paraId="2C6BDD1D" w14:textId="6214FB1B" w:rsidR="00BB398E" w:rsidRPr="007055B0" w:rsidRDefault="00BB398E" w:rsidP="00BB398E">
      <w:pPr>
        <w:pStyle w:val="Sansinterligne"/>
        <w:jc w:val="center"/>
        <w:rPr>
          <w:b/>
          <w:sz w:val="24"/>
          <w:szCs w:val="24"/>
        </w:rPr>
      </w:pPr>
      <w:r w:rsidRPr="007055B0">
        <w:rPr>
          <w:b/>
          <w:sz w:val="24"/>
          <w:szCs w:val="24"/>
        </w:rPr>
        <w:t xml:space="preserve"> </w:t>
      </w:r>
      <w:r w:rsidR="007234BF" w:rsidRPr="00FE6234">
        <w:rPr>
          <w:b/>
          <w:sz w:val="24"/>
          <w:szCs w:val="24"/>
          <w:lang w:val="en-US"/>
        </w:rPr>
        <w:fldChar w:fldCharType="begin"/>
      </w:r>
      <w:r w:rsidR="007234BF" w:rsidRPr="00FE6234">
        <w:rPr>
          <w:b/>
          <w:sz w:val="24"/>
          <w:szCs w:val="24"/>
          <w:lang w:val="en-US"/>
        </w:rPr>
        <w:instrText xml:space="preserve"> M</w:instrText>
      </w:r>
      <w:r w:rsidR="007234BF">
        <w:rPr>
          <w:b/>
          <w:sz w:val="24"/>
          <w:szCs w:val="24"/>
          <w:lang w:val="en-US"/>
        </w:rPr>
        <w:instrText>ERGEFIELD =person.email</w:instrText>
      </w:r>
      <w:r w:rsidR="007234BF" w:rsidRPr="00FE6234">
        <w:rPr>
          <w:b/>
          <w:sz w:val="24"/>
          <w:szCs w:val="24"/>
          <w:lang w:val="en-US"/>
        </w:rPr>
        <w:instrText xml:space="preserve"> \* MERGEFORMAT </w:instrText>
      </w:r>
      <w:r w:rsidR="007234BF" w:rsidRPr="00FE6234">
        <w:rPr>
          <w:b/>
          <w:sz w:val="24"/>
          <w:szCs w:val="24"/>
          <w:lang w:val="en-US"/>
        </w:rPr>
        <w:fldChar w:fldCharType="separate"/>
      </w:r>
      <w:r w:rsidR="007234BF">
        <w:rPr>
          <w:b/>
          <w:noProof/>
          <w:sz w:val="24"/>
          <w:szCs w:val="24"/>
          <w:lang w:val="en-US"/>
        </w:rPr>
        <w:t>«=</w:t>
      </w:r>
      <w:r w:rsidR="00603D91">
        <w:rPr>
          <w:b/>
          <w:noProof/>
          <w:sz w:val="24"/>
          <w:szCs w:val="24"/>
          <w:lang w:val="en-US"/>
        </w:rPr>
        <w:t>current_user.</w:t>
      </w:r>
      <w:r w:rsidR="007234BF">
        <w:rPr>
          <w:b/>
          <w:noProof/>
          <w:sz w:val="24"/>
          <w:szCs w:val="24"/>
          <w:lang w:val="en-US"/>
        </w:rPr>
        <w:t>email»</w:t>
      </w:r>
      <w:r w:rsidR="007234BF" w:rsidRPr="00FE6234">
        <w:rPr>
          <w:b/>
          <w:sz w:val="24"/>
          <w:szCs w:val="24"/>
        </w:rPr>
        <w:fldChar w:fldCharType="end"/>
      </w:r>
      <w:r w:rsidR="007234BF">
        <w:rPr>
          <w:b/>
          <w:sz w:val="24"/>
          <w:szCs w:val="24"/>
        </w:rPr>
        <w:t>,</w:t>
      </w:r>
    </w:p>
    <w:p w14:paraId="410E6AE4" w14:textId="77777777" w:rsidR="007055B0" w:rsidRDefault="007055B0" w:rsidP="007055B0">
      <w:pPr>
        <w:pStyle w:val="Sansinterligne"/>
      </w:pPr>
      <w:r>
        <w:tab/>
      </w:r>
      <w:r>
        <w:tab/>
      </w:r>
      <w:r>
        <w:tab/>
      </w:r>
      <w:r>
        <w:tab/>
      </w:r>
    </w:p>
    <w:p w14:paraId="5D2877DA" w14:textId="77777777" w:rsidR="007055B0" w:rsidRDefault="005F07C0" w:rsidP="007055B0">
      <w:pPr>
        <w:pStyle w:val="Sansinterligne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26642" wp14:editId="6C99D81A">
                <wp:simplePos x="0" y="0"/>
                <wp:positionH relativeFrom="column">
                  <wp:posOffset>-57150</wp:posOffset>
                </wp:positionH>
                <wp:positionV relativeFrom="paragraph">
                  <wp:posOffset>125095</wp:posOffset>
                </wp:positionV>
                <wp:extent cx="5829300" cy="0"/>
                <wp:effectExtent l="9525" t="6350" r="9525" b="1270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3082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4.5pt;margin-top:9.85pt;width:45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"/>
            </w:pict>
          </mc:Fallback>
        </mc:AlternateContent>
      </w:r>
    </w:p>
    <w:p w14:paraId="748AD217" w14:textId="77777777" w:rsidR="005D20A0" w:rsidRPr="0006556A" w:rsidRDefault="005D20A0" w:rsidP="007055B0">
      <w:pPr>
        <w:pStyle w:val="Sansinterligne"/>
        <w:rPr>
          <w:sz w:val="18"/>
          <w:szCs w:val="18"/>
        </w:rPr>
      </w:pPr>
    </w:p>
    <w:p w14:paraId="2102C23A" w14:textId="3C9B0107" w:rsidR="005F2AAE" w:rsidRDefault="005F2AAE" w:rsidP="007055B0">
      <w:pPr>
        <w:pStyle w:val="Sansinterligne"/>
      </w:pPr>
    </w:p>
    <w:p w14:paraId="21833440" w14:textId="214EB396" w:rsidR="005F2AAE" w:rsidRPr="005F2AAE" w:rsidRDefault="005F2AAE" w:rsidP="007055B0">
      <w:pPr>
        <w:pStyle w:val="Sansinterligne"/>
        <w:rPr>
          <w:lang w:val="fr-FR"/>
        </w:rPr>
      </w:pPr>
      <w:r w:rsidRPr="005F2AAE">
        <w:rPr>
          <w:lang w:val="fr-FR"/>
        </w:rPr>
        <w:t xml:space="preserve">Le devis porte sur les éléments suivants : </w:t>
      </w:r>
    </w:p>
    <w:p w14:paraId="55FA5ACA" w14:textId="77777777" w:rsidR="005F2AAE" w:rsidRPr="005F2AAE" w:rsidRDefault="005F2AAE" w:rsidP="007055B0">
      <w:pPr>
        <w:pStyle w:val="Sansinterligne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5F2AAE" w14:paraId="688F5984" w14:textId="77777777" w:rsidTr="005F2AAE">
        <w:tc>
          <w:tcPr>
            <w:tcW w:w="4583" w:type="dxa"/>
          </w:tcPr>
          <w:p w14:paraId="282624F7" w14:textId="4D822D5E" w:rsidR="005F2AAE" w:rsidRDefault="005F2AAE" w:rsidP="007055B0">
            <w:pPr>
              <w:pStyle w:val="Sansinterligne"/>
              <w:rPr>
                <w:lang w:val="fr-FR"/>
              </w:rPr>
            </w:pPr>
            <w:proofErr w:type="spellStart"/>
            <w:r>
              <w:rPr>
                <w:lang w:val="fr-FR"/>
              </w:rPr>
              <w:t>Elements</w:t>
            </w:r>
            <w:proofErr w:type="spellEnd"/>
            <w:r>
              <w:rPr>
                <w:lang w:val="fr-FR"/>
              </w:rPr>
              <w:t xml:space="preserve"> facturés</w:t>
            </w:r>
          </w:p>
        </w:tc>
        <w:tc>
          <w:tcPr>
            <w:tcW w:w="4583" w:type="dxa"/>
          </w:tcPr>
          <w:p w14:paraId="5A64D013" w14:textId="690E12EE" w:rsidR="005F2AAE" w:rsidRDefault="005F2AAE" w:rsidP="007055B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Devis</w:t>
            </w:r>
          </w:p>
        </w:tc>
      </w:tr>
      <w:tr w:rsidR="005F2AAE" w14:paraId="225736F4" w14:textId="77777777" w:rsidTr="005F2AAE">
        <w:tc>
          <w:tcPr>
            <w:tcW w:w="4583" w:type="dxa"/>
          </w:tcPr>
          <w:p w14:paraId="7393BA75" w14:textId="77777777" w:rsidR="005F2AAE" w:rsidRDefault="005F2AAE" w:rsidP="007055B0">
            <w:pPr>
              <w:pStyle w:val="Sansinterligne"/>
              <w:rPr>
                <w:lang w:val="fr-FR"/>
              </w:rPr>
            </w:pPr>
          </w:p>
          <w:p w14:paraId="12E6A1B1" w14:textId="77777777" w:rsidR="005F2AAE" w:rsidRDefault="005F2AAE" w:rsidP="007055B0">
            <w:pPr>
              <w:pStyle w:val="Sansinterligne"/>
              <w:rPr>
                <w:lang w:val="fr-FR"/>
              </w:rPr>
            </w:pPr>
          </w:p>
          <w:p w14:paraId="09A5F5DE" w14:textId="77777777" w:rsidR="005F2AAE" w:rsidRDefault="005F2AAE" w:rsidP="007055B0">
            <w:pPr>
              <w:pStyle w:val="Sansinterligne"/>
              <w:rPr>
                <w:lang w:val="fr-FR"/>
              </w:rPr>
            </w:pPr>
          </w:p>
          <w:p w14:paraId="33D11AA2" w14:textId="77777777" w:rsidR="005F2AAE" w:rsidRDefault="005F2AAE" w:rsidP="007055B0">
            <w:pPr>
              <w:pStyle w:val="Sansinterligne"/>
              <w:rPr>
                <w:lang w:val="fr-FR"/>
              </w:rPr>
            </w:pPr>
          </w:p>
          <w:p w14:paraId="6BE96E54" w14:textId="77777777" w:rsidR="005F2AAE" w:rsidRDefault="005F2AAE" w:rsidP="007055B0">
            <w:pPr>
              <w:pStyle w:val="Sansinterligne"/>
              <w:rPr>
                <w:lang w:val="fr-FR"/>
              </w:rPr>
            </w:pPr>
          </w:p>
          <w:p w14:paraId="6143CB74" w14:textId="77777777" w:rsidR="005F2AAE" w:rsidRDefault="005F2AAE" w:rsidP="007055B0">
            <w:pPr>
              <w:pStyle w:val="Sansinterligne"/>
              <w:rPr>
                <w:lang w:val="fr-FR"/>
              </w:rPr>
            </w:pPr>
          </w:p>
          <w:p w14:paraId="5328B3EC" w14:textId="77777777" w:rsidR="005F2AAE" w:rsidRDefault="005F2AAE" w:rsidP="007055B0">
            <w:pPr>
              <w:pStyle w:val="Sansinterligne"/>
              <w:rPr>
                <w:lang w:val="fr-FR"/>
              </w:rPr>
            </w:pPr>
          </w:p>
          <w:p w14:paraId="09569A3F" w14:textId="77777777" w:rsidR="005F2AAE" w:rsidRDefault="005F2AAE" w:rsidP="007055B0">
            <w:pPr>
              <w:pStyle w:val="Sansinterligne"/>
              <w:rPr>
                <w:lang w:val="fr-FR"/>
              </w:rPr>
            </w:pPr>
          </w:p>
          <w:p w14:paraId="67960F4A" w14:textId="77777777" w:rsidR="005F2AAE" w:rsidRDefault="005F2AAE" w:rsidP="007055B0">
            <w:pPr>
              <w:pStyle w:val="Sansinterligne"/>
              <w:rPr>
                <w:lang w:val="fr-FR"/>
              </w:rPr>
            </w:pPr>
          </w:p>
          <w:p w14:paraId="5E6A1D61" w14:textId="5A681FBA" w:rsidR="005F2AAE" w:rsidRDefault="005F2AAE" w:rsidP="007055B0">
            <w:pPr>
              <w:pStyle w:val="Sansinterligne"/>
              <w:rPr>
                <w:lang w:val="fr-FR"/>
              </w:rPr>
            </w:pPr>
          </w:p>
        </w:tc>
        <w:tc>
          <w:tcPr>
            <w:tcW w:w="4583" w:type="dxa"/>
          </w:tcPr>
          <w:p w14:paraId="27F5F8D1" w14:textId="77777777" w:rsidR="005F2AAE" w:rsidRDefault="005F2AAE" w:rsidP="007055B0">
            <w:pPr>
              <w:pStyle w:val="Sansinterligne"/>
              <w:rPr>
                <w:lang w:val="fr-FR"/>
              </w:rPr>
            </w:pPr>
          </w:p>
        </w:tc>
      </w:tr>
    </w:tbl>
    <w:p w14:paraId="605312BA" w14:textId="16134625" w:rsidR="005F2AAE" w:rsidRDefault="005F2AAE" w:rsidP="007055B0">
      <w:pPr>
        <w:pStyle w:val="Sansinterligne"/>
        <w:rPr>
          <w:lang w:val="fr-FR"/>
        </w:rPr>
      </w:pPr>
    </w:p>
    <w:p w14:paraId="7C76BF7F" w14:textId="729D64F8" w:rsidR="005F2AAE" w:rsidRDefault="005F2AAE" w:rsidP="007055B0">
      <w:pPr>
        <w:pStyle w:val="Sansinterligne"/>
        <w:rPr>
          <w:lang w:val="fr-FR"/>
        </w:rPr>
      </w:pPr>
    </w:p>
    <w:p w14:paraId="1B37656C" w14:textId="04399DA6" w:rsidR="005F2AAE" w:rsidRPr="005F2AAE" w:rsidRDefault="005F2AAE" w:rsidP="007055B0">
      <w:pPr>
        <w:pStyle w:val="Sansinterligne"/>
        <w:rPr>
          <w:lang w:val="fr-FR"/>
        </w:rPr>
      </w:pPr>
      <w:r>
        <w:rPr>
          <w:lang w:val="fr-FR"/>
        </w:rPr>
        <w:t xml:space="preserve">Je vous remercie de donner votre accord à ce devis. </w:t>
      </w:r>
    </w:p>
    <w:sectPr w:rsidR="005F2AAE" w:rsidRPr="005F2AAE" w:rsidSect="0006556A">
      <w:headerReference w:type="default" r:id="rId10"/>
      <w:footerReference w:type="default" r:id="rId11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9DDEE" w14:textId="77777777" w:rsidR="00667780" w:rsidRDefault="00667780" w:rsidP="003575C6">
      <w:pPr>
        <w:spacing w:after="0" w:line="240" w:lineRule="auto"/>
      </w:pPr>
      <w:r>
        <w:separator/>
      </w:r>
    </w:p>
  </w:endnote>
  <w:endnote w:type="continuationSeparator" w:id="0">
    <w:p w14:paraId="16A67010" w14:textId="77777777" w:rsidR="00667780" w:rsidRDefault="00667780" w:rsidP="0035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673FC" w14:textId="77777777" w:rsidR="00D14AEB" w:rsidRPr="002D6174" w:rsidRDefault="00D14AEB" w:rsidP="00185139">
    <w:pPr>
      <w:pStyle w:val="Pieddepage"/>
      <w:pBdr>
        <w:top w:val="single" w:sz="4" w:space="1" w:color="auto"/>
      </w:pBdr>
      <w:jc w:val="center"/>
      <w:rPr>
        <w:sz w:val="16"/>
        <w:szCs w:val="16"/>
      </w:rPr>
    </w:pPr>
    <w:r>
      <w:rPr>
        <w:sz w:val="18"/>
        <w:szCs w:val="18"/>
      </w:rPr>
      <w:tab/>
    </w:r>
  </w:p>
  <w:p w14:paraId="04DEF995" w14:textId="1B0E1741" w:rsidR="00D14AEB" w:rsidRPr="00387E01" w:rsidRDefault="00D14AEB" w:rsidP="00387E01">
    <w:pPr>
      <w:pStyle w:val="Pieddepage"/>
      <w:rPr>
        <w:lang w:val="en-US"/>
      </w:rPr>
    </w:pPr>
    <w:r>
      <w:rPr>
        <w:lang w:val="en-US"/>
      </w:rPr>
      <w:t>Generated with</w:t>
    </w:r>
    <w:r w:rsidRPr="00387E01">
      <w:rPr>
        <w:lang w:val="en-US"/>
      </w:rPr>
      <w:t xml:space="preserve">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MERGEFIELD =</w:instrText>
    </w:r>
    <w:r>
      <w:rPr>
        <w:lang w:val="en-US"/>
      </w:rPr>
      <w:instrText>metadata.generator</w:instrText>
    </w:r>
    <w:r w:rsidRPr="00387E01">
      <w:rPr>
        <w:lang w:val="en-US"/>
      </w:rPr>
      <w:instrText xml:space="preserve"> \* MERGEFORMAT </w:instrText>
    </w:r>
    <w:r w:rsidRPr="00387E01">
      <w:rPr>
        <w:lang w:val="en-US"/>
      </w:rPr>
      <w:fldChar w:fldCharType="separate"/>
    </w:r>
    <w:r>
      <w:rPr>
        <w:noProof/>
        <w:lang w:val="en-US"/>
      </w:rPr>
      <w:t>«=metadata.generator»</w:t>
    </w:r>
    <w:r w:rsidRPr="00387E01">
      <w:fldChar w:fldCharType="end"/>
    </w:r>
    <w:r w:rsidRPr="00387E01">
      <w:rPr>
        <w:lang w:val="en-US"/>
      </w:rPr>
      <w:tab/>
      <w:t xml:space="preserve">Page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PAGE </w:instrText>
    </w:r>
    <w:r w:rsidRPr="00387E01">
      <w:rPr>
        <w:lang w:val="en-US"/>
      </w:rPr>
      <w:fldChar w:fldCharType="separate"/>
    </w:r>
    <w:r w:rsidR="00ED1762">
      <w:rPr>
        <w:noProof/>
        <w:lang w:val="en-US"/>
      </w:rPr>
      <w:t>2</w:t>
    </w:r>
    <w:r w:rsidRPr="00387E01">
      <w:fldChar w:fldCharType="end"/>
    </w:r>
    <w:r w:rsidRPr="00387E01">
      <w:rPr>
        <w:lang w:val="en-US"/>
      </w:rPr>
      <w:t xml:space="preserve"> of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NUMPAGES </w:instrText>
    </w:r>
    <w:r w:rsidRPr="00387E01">
      <w:rPr>
        <w:lang w:val="en-US"/>
      </w:rPr>
      <w:fldChar w:fldCharType="separate"/>
    </w:r>
    <w:r w:rsidR="00ED1762">
      <w:rPr>
        <w:noProof/>
        <w:lang w:val="en-US"/>
      </w:rPr>
      <w:t>2</w:t>
    </w:r>
    <w:r w:rsidRPr="00387E01">
      <w:fldChar w:fldCharType="end"/>
    </w:r>
    <w:r>
      <w:tab/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PAGE  </w:instrText>
    </w:r>
    <w:r w:rsidRPr="00387E01">
      <w:rPr>
        <w:lang w:val="en-US"/>
      </w:rPr>
      <w:fldChar w:fldCharType="separate"/>
    </w:r>
    <w:r w:rsidR="00ED1762">
      <w:rPr>
        <w:noProof/>
        <w:lang w:val="en-US"/>
      </w:rPr>
      <w:t>2</w:t>
    </w:r>
    <w:r w:rsidRPr="00387E0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56883" w14:textId="77777777" w:rsidR="00667780" w:rsidRDefault="00667780" w:rsidP="003575C6">
      <w:pPr>
        <w:spacing w:after="0" w:line="240" w:lineRule="auto"/>
      </w:pPr>
      <w:r>
        <w:separator/>
      </w:r>
    </w:p>
  </w:footnote>
  <w:footnote w:type="continuationSeparator" w:id="0">
    <w:p w14:paraId="16FDB84B" w14:textId="77777777" w:rsidR="00667780" w:rsidRDefault="00667780" w:rsidP="00357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353CB" w14:textId="0457526C" w:rsidR="00D14AEB" w:rsidRPr="006473A3" w:rsidRDefault="00D14AEB" w:rsidP="006473A3">
    <w:pPr>
      <w:pStyle w:val="En-tte"/>
      <w:tabs>
        <w:tab w:val="clear" w:pos="4513"/>
        <w:tab w:val="clear" w:pos="9026"/>
        <w:tab w:val="left" w:pos="1020"/>
      </w:tabs>
      <w:rPr>
        <w:lang w:val="en-US"/>
      </w:rPr>
    </w:pPr>
    <w:r w:rsidRPr="006473A3">
      <w:rPr>
        <w:lang w:val="en-US"/>
      </w:rPr>
      <w:t xml:space="preserve">Generated at: </w:t>
    </w:r>
    <w:r w:rsidRPr="006473A3">
      <w:rPr>
        <w:lang w:val="en-US"/>
      </w:rPr>
      <w:fldChar w:fldCharType="begin"/>
    </w:r>
    <w:r w:rsidRPr="006473A3">
      <w:rPr>
        <w:lang w:val="en-US"/>
      </w:rPr>
      <w:instrText xml:space="preserve"> MERGEFIELD =current_time \* MERGEFORMAT </w:instrText>
    </w:r>
    <w:r w:rsidRPr="006473A3">
      <w:rPr>
        <w:lang w:val="en-US"/>
      </w:rPr>
      <w:fldChar w:fldCharType="separate"/>
    </w:r>
    <w:r>
      <w:rPr>
        <w:noProof/>
        <w:lang w:val="en-US"/>
      </w:rPr>
      <w:t>«=current_time»</w:t>
    </w:r>
    <w:r w:rsidRPr="006473A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FE3"/>
    <w:multiLevelType w:val="hybridMultilevel"/>
    <w:tmpl w:val="6AC6893E"/>
    <w:lvl w:ilvl="0" w:tplc="48847FCE">
      <w:start w:val="1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3B5594"/>
    <w:multiLevelType w:val="hybridMultilevel"/>
    <w:tmpl w:val="CD54A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702D"/>
    <w:multiLevelType w:val="hybridMultilevel"/>
    <w:tmpl w:val="7D7EB598"/>
    <w:lvl w:ilvl="0" w:tplc="96C0C95C">
      <w:start w:val="12"/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1DC3C5B"/>
    <w:multiLevelType w:val="hybridMultilevel"/>
    <w:tmpl w:val="74CAE3D8"/>
    <w:lvl w:ilvl="0" w:tplc="0AB29C30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36280"/>
    <w:multiLevelType w:val="hybridMultilevel"/>
    <w:tmpl w:val="287EE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44351"/>
    <w:multiLevelType w:val="hybridMultilevel"/>
    <w:tmpl w:val="875A2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0FDE"/>
    <w:multiLevelType w:val="hybridMultilevel"/>
    <w:tmpl w:val="D806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D10B8"/>
    <w:multiLevelType w:val="hybridMultilevel"/>
    <w:tmpl w:val="B0AEA4A8"/>
    <w:lvl w:ilvl="0" w:tplc="26F4D82C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83BDC"/>
    <w:multiLevelType w:val="hybridMultilevel"/>
    <w:tmpl w:val="5A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40657"/>
    <w:multiLevelType w:val="hybridMultilevel"/>
    <w:tmpl w:val="F10C1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91DA4"/>
    <w:multiLevelType w:val="hybridMultilevel"/>
    <w:tmpl w:val="23E20A5E"/>
    <w:lvl w:ilvl="0" w:tplc="402648FA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66FA60C7"/>
    <w:multiLevelType w:val="hybridMultilevel"/>
    <w:tmpl w:val="DA545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53FD9"/>
    <w:multiLevelType w:val="hybridMultilevel"/>
    <w:tmpl w:val="44D87BEE"/>
    <w:lvl w:ilvl="0" w:tplc="70F24F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B0"/>
    <w:rsid w:val="00001E57"/>
    <w:rsid w:val="0001542A"/>
    <w:rsid w:val="00032F1D"/>
    <w:rsid w:val="0006556A"/>
    <w:rsid w:val="00071009"/>
    <w:rsid w:val="000C68C2"/>
    <w:rsid w:val="00116987"/>
    <w:rsid w:val="00131CBB"/>
    <w:rsid w:val="00134296"/>
    <w:rsid w:val="00164C74"/>
    <w:rsid w:val="00185139"/>
    <w:rsid w:val="001912B5"/>
    <w:rsid w:val="001B3D6F"/>
    <w:rsid w:val="00215658"/>
    <w:rsid w:val="002654C9"/>
    <w:rsid w:val="00266C5C"/>
    <w:rsid w:val="0026779E"/>
    <w:rsid w:val="00271114"/>
    <w:rsid w:val="002A5CBD"/>
    <w:rsid w:val="002F3188"/>
    <w:rsid w:val="0030119E"/>
    <w:rsid w:val="00313928"/>
    <w:rsid w:val="00331D9B"/>
    <w:rsid w:val="003341F5"/>
    <w:rsid w:val="003575C6"/>
    <w:rsid w:val="00387E01"/>
    <w:rsid w:val="00445A27"/>
    <w:rsid w:val="00466D4B"/>
    <w:rsid w:val="004F2963"/>
    <w:rsid w:val="004F58DF"/>
    <w:rsid w:val="00531B64"/>
    <w:rsid w:val="005871DE"/>
    <w:rsid w:val="00594EE7"/>
    <w:rsid w:val="005B02B7"/>
    <w:rsid w:val="005B03F1"/>
    <w:rsid w:val="005B2C65"/>
    <w:rsid w:val="005D20A0"/>
    <w:rsid w:val="005F07C0"/>
    <w:rsid w:val="005F2AAE"/>
    <w:rsid w:val="00603D91"/>
    <w:rsid w:val="0064585A"/>
    <w:rsid w:val="006473A3"/>
    <w:rsid w:val="00667780"/>
    <w:rsid w:val="006C5DF8"/>
    <w:rsid w:val="00702E6A"/>
    <w:rsid w:val="00703113"/>
    <w:rsid w:val="007055B0"/>
    <w:rsid w:val="007234BF"/>
    <w:rsid w:val="00754AE3"/>
    <w:rsid w:val="007571EE"/>
    <w:rsid w:val="00772EA7"/>
    <w:rsid w:val="007855C5"/>
    <w:rsid w:val="007E1103"/>
    <w:rsid w:val="00801674"/>
    <w:rsid w:val="00815910"/>
    <w:rsid w:val="00847CAE"/>
    <w:rsid w:val="008538EF"/>
    <w:rsid w:val="00871601"/>
    <w:rsid w:val="00892998"/>
    <w:rsid w:val="008D4BCD"/>
    <w:rsid w:val="009062BA"/>
    <w:rsid w:val="0091074C"/>
    <w:rsid w:val="00916425"/>
    <w:rsid w:val="009902C7"/>
    <w:rsid w:val="009A600A"/>
    <w:rsid w:val="009B2590"/>
    <w:rsid w:val="009B2787"/>
    <w:rsid w:val="009F17E7"/>
    <w:rsid w:val="00A07E5D"/>
    <w:rsid w:val="00A47F57"/>
    <w:rsid w:val="00A52AAF"/>
    <w:rsid w:val="00A66636"/>
    <w:rsid w:val="00A84C12"/>
    <w:rsid w:val="00AA33F1"/>
    <w:rsid w:val="00AD509A"/>
    <w:rsid w:val="00B26843"/>
    <w:rsid w:val="00B275A0"/>
    <w:rsid w:val="00B424C6"/>
    <w:rsid w:val="00B51213"/>
    <w:rsid w:val="00B529AF"/>
    <w:rsid w:val="00B700BF"/>
    <w:rsid w:val="00B852BA"/>
    <w:rsid w:val="00B97B5F"/>
    <w:rsid w:val="00BB398E"/>
    <w:rsid w:val="00BF076F"/>
    <w:rsid w:val="00BF518A"/>
    <w:rsid w:val="00C02B98"/>
    <w:rsid w:val="00C271C0"/>
    <w:rsid w:val="00C37E2E"/>
    <w:rsid w:val="00C4363D"/>
    <w:rsid w:val="00C55140"/>
    <w:rsid w:val="00C64B14"/>
    <w:rsid w:val="00C84B8C"/>
    <w:rsid w:val="00C862C4"/>
    <w:rsid w:val="00CB50F2"/>
    <w:rsid w:val="00CB674F"/>
    <w:rsid w:val="00CD5137"/>
    <w:rsid w:val="00CE4967"/>
    <w:rsid w:val="00D14AEB"/>
    <w:rsid w:val="00D14FC4"/>
    <w:rsid w:val="00D26335"/>
    <w:rsid w:val="00D46614"/>
    <w:rsid w:val="00D524D1"/>
    <w:rsid w:val="00D52AE3"/>
    <w:rsid w:val="00D659B1"/>
    <w:rsid w:val="00D904AB"/>
    <w:rsid w:val="00E05F47"/>
    <w:rsid w:val="00E15BFB"/>
    <w:rsid w:val="00E423FF"/>
    <w:rsid w:val="00E424F0"/>
    <w:rsid w:val="00E63708"/>
    <w:rsid w:val="00E83E59"/>
    <w:rsid w:val="00EC160C"/>
    <w:rsid w:val="00ED1762"/>
    <w:rsid w:val="00EE3F1F"/>
    <w:rsid w:val="00EE60C6"/>
    <w:rsid w:val="00F0088F"/>
    <w:rsid w:val="00F12C4B"/>
    <w:rsid w:val="00F21FD2"/>
    <w:rsid w:val="00F91399"/>
    <w:rsid w:val="00FB1F17"/>
    <w:rsid w:val="00FD54A0"/>
    <w:rsid w:val="00FE6234"/>
    <w:rsid w:val="00FE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CDBACE"/>
  <w15:docId w15:val="{D34EB410-08C1-BC4B-86EA-2EE9B537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055B0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75C6"/>
  </w:style>
  <w:style w:type="paragraph" w:styleId="Pieddepage">
    <w:name w:val="footer"/>
    <w:basedOn w:val="Normal"/>
    <w:link w:val="PieddepageC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75C6"/>
  </w:style>
  <w:style w:type="character" w:customStyle="1" w:styleId="SansinterligneCar">
    <w:name w:val="Sans interligne Car"/>
    <w:basedOn w:val="Policepardfaut"/>
    <w:link w:val="Sansinterligne"/>
    <w:uiPriority w:val="1"/>
    <w:rsid w:val="003575C6"/>
  </w:style>
  <w:style w:type="character" w:styleId="Lienhypertexte">
    <w:name w:val="Hyperlink"/>
    <w:basedOn w:val="Policepardfaut"/>
    <w:uiPriority w:val="99"/>
    <w:unhideWhenUsed/>
    <w:rsid w:val="00185139"/>
    <w:rPr>
      <w:color w:val="000000"/>
      <w:u w:val="single"/>
    </w:rPr>
  </w:style>
  <w:style w:type="character" w:styleId="Accentuation">
    <w:name w:val="Emphasis"/>
    <w:basedOn w:val="Policepardfaut"/>
    <w:uiPriority w:val="20"/>
    <w:qFormat/>
    <w:rsid w:val="002654C9"/>
    <w:rPr>
      <w:i/>
      <w:iCs/>
    </w:rPr>
  </w:style>
  <w:style w:type="character" w:styleId="lev">
    <w:name w:val="Strong"/>
    <w:basedOn w:val="Policepardfau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B700BF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8816E915A3B418C5AA2B3456BFB34" ma:contentTypeVersion="1" ma:contentTypeDescription="Create a new document." ma:contentTypeScope="" ma:versionID="e4b7c067b1c8a2af891d0326264b323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4E5B581-9DEF-4375-93D5-74D538E3C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0EC9FC-CFB6-4A79-824E-5E2D105E0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F915E3-9C94-441A-BDE8-D418DFACD4C4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modèle_devis.docx</Template>
  <TotalTime>0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Central Tafe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VandeG</dc:creator>
  <cp:lastModifiedBy>Geoffroy Goirand</cp:lastModifiedBy>
  <cp:revision>2</cp:revision>
  <cp:lastPrinted>2014-02-12T07:43:00Z</cp:lastPrinted>
  <dcterms:created xsi:type="dcterms:W3CDTF">2021-10-25T12:27:00Z</dcterms:created>
  <dcterms:modified xsi:type="dcterms:W3CDTF">2021-10-25T12:27:00Z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0x0101001388816E915A3B418C5AA2B3456BFB34</vt:lpwstr>
  </property>
</Properties>
</file>